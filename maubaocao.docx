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6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BE16862" wp14:editId="016E402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9A75C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1479796413"/>
                                    <w:placeholder>
                                      <w:docPart w:val="512A534C81674648BBC47ACB25D56A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461">
                                      <w:t>Bùi Đức Hạnh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1110249216"/>
                                    <w:placeholder>
                                      <w:docPart w:val="47F07EF93F6245F88B9E25D42467C74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461">
                                      <w:t>Hà Nội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1264535006"/>
                                    <w:placeholder>
                                      <w:docPart w:val="5253F728883C4EFFB85BBBD82E3A308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2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60461">
                                      <w:t>December 26, 2013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168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9A75CC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1479796413"/>
                              <w:placeholder>
                                <w:docPart w:val="512A534C81674648BBC47ACB25D56A0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60461">
                                <w:t>Bùi Đức Hạnh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1110249216"/>
                              <w:placeholder>
                                <w:docPart w:val="47F07EF93F6245F88B9E25D42467C7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60461">
                                <w:t>Hà Nội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-1264535006"/>
                              <w:placeholder>
                                <w:docPart w:val="5253F728883C4EFFB85BBBD82E3A308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2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60461">
                                <w:t>December 26, 2013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D509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D9F2B98" wp14:editId="5E585ED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3606165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461" w:rsidRDefault="00E60461">
                                <w:pPr>
                                  <w:pStyle w:val="Subtitle"/>
                                  <w:rPr>
                                    <w:caps w:val="0"/>
                                    <w:color w:val="007789" w:themeColor="accent1" w:themeShade="BF"/>
                                    <w:kern w:val="28"/>
                                    <w:sz w:val="60"/>
                                  </w:rPr>
                                </w:pPr>
                                <w:r>
                                  <w:rPr>
                                    <w:caps w:val="0"/>
                                    <w:color w:val="007789" w:themeColor="accent1" w:themeShade="BF"/>
                                    <w:kern w:val="28"/>
                                    <w:sz w:val="60"/>
                                  </w:rPr>
                                  <w:t xml:space="preserve">BẢN </w:t>
                                </w:r>
                                <w:r w:rsidRPr="00E60461">
                                  <w:rPr>
                                    <w:caps w:val="0"/>
                                    <w:color w:val="007789" w:themeColor="accent1" w:themeShade="BF"/>
                                    <w:kern w:val="28"/>
                                    <w:sz w:val="60"/>
                                  </w:rPr>
                                  <w:t>KẾ HOẠ</w:t>
                                </w:r>
                                <w:r>
                                  <w:rPr>
                                    <w:caps w:val="0"/>
                                    <w:color w:val="007789" w:themeColor="accent1" w:themeShade="BF"/>
                                    <w:kern w:val="28"/>
                                    <w:sz w:val="60"/>
                                  </w:rPr>
                                  <w:t>CH THÁNG I</w:t>
                                </w:r>
                              </w:p>
                              <w:p w:rsidR="002163EE" w:rsidRDefault="009A75CC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9017243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461">
                                      <w:t>bAN KỸ THUẬT</w:t>
                                    </w:r>
                                    <w:r w:rsidR="00E40C9F"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9F2B98" id="Text Box 21" o:spid="_x0000_s1027" type="#_x0000_t202" style="position:absolute;margin-left:0;margin-top:283.95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" o:allowoverlap="f" filled="f" stroked="f" strokeweight=".5pt">
                    <v:textbox style="mso-fit-shape-to-text:t" inset="0,0,0,0">
                      <w:txbxContent>
                        <w:p w:rsidR="00E60461" w:rsidRDefault="00E60461">
                          <w:pPr>
                            <w:pStyle w:val="Subtitle"/>
                            <w:rPr>
                              <w:caps w:val="0"/>
                              <w:color w:val="007789" w:themeColor="accent1" w:themeShade="BF"/>
                              <w:kern w:val="28"/>
                              <w:sz w:val="60"/>
                            </w:rPr>
                          </w:pPr>
                          <w:r>
                            <w:rPr>
                              <w:caps w:val="0"/>
                              <w:color w:val="007789" w:themeColor="accent1" w:themeShade="BF"/>
                              <w:kern w:val="28"/>
                              <w:sz w:val="60"/>
                            </w:rPr>
                            <w:t xml:space="preserve">BẢN </w:t>
                          </w:r>
                          <w:r w:rsidRPr="00E60461">
                            <w:rPr>
                              <w:caps w:val="0"/>
                              <w:color w:val="007789" w:themeColor="accent1" w:themeShade="BF"/>
                              <w:kern w:val="28"/>
                              <w:sz w:val="60"/>
                            </w:rPr>
                            <w:t>KẾ HOẠ</w:t>
                          </w:r>
                          <w:r>
                            <w:rPr>
                              <w:caps w:val="0"/>
                              <w:color w:val="007789" w:themeColor="accent1" w:themeShade="BF"/>
                              <w:kern w:val="28"/>
                              <w:sz w:val="60"/>
                            </w:rPr>
                            <w:t>CH THÁNG I</w:t>
                          </w:r>
                        </w:p>
                        <w:p w:rsidR="002163EE" w:rsidRDefault="009A75CC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9017243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60461">
                                <w:t>bAN KỸ THUẬT</w:t>
                              </w:r>
                              <w:r w:rsidR="00E40C9F"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764540</wp:posOffset>
                </wp:positionV>
                <wp:extent cx="5486400" cy="2092325"/>
                <wp:effectExtent l="133350" t="76200" r="76200" b="136525"/>
                <wp:wrapNone/>
                <wp:docPr id="123" name="Pictur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LOGO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092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HAnsi" w:hAnsiTheme="minorHAnsi" w:cstheme="minorBidi"/>
          <w:color w:val="595959" w:themeColor="text1" w:themeTint="A6"/>
          <w:sz w:val="26"/>
        </w:rPr>
        <w:id w:val="488068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C0F" w:rsidRDefault="00E60461">
          <w:pPr>
            <w:pStyle w:val="TOCHeading"/>
          </w:pPr>
          <w:r>
            <w:t>Mục lục</w:t>
          </w:r>
        </w:p>
        <w:p w:rsidR="00756A71" w:rsidRDefault="00755C0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845147" w:history="1">
            <w:r w:rsidR="00756A71" w:rsidRPr="00EC3102">
              <w:rPr>
                <w:rStyle w:val="Hyperlink"/>
                <w:noProof/>
              </w:rPr>
              <w:t>Phầ</w:t>
            </w:r>
            <w:r w:rsidR="00756A71" w:rsidRPr="00EC3102">
              <w:rPr>
                <w:rStyle w:val="Hyperlink"/>
                <w:noProof/>
              </w:rPr>
              <w:t>n</w:t>
            </w:r>
            <w:r w:rsidR="00756A71" w:rsidRPr="00EC3102">
              <w:rPr>
                <w:rStyle w:val="Hyperlink"/>
                <w:noProof/>
              </w:rPr>
              <w:t xml:space="preserve"> I</w:t>
            </w:r>
            <w:r w:rsidR="00756A71">
              <w:rPr>
                <w:noProof/>
                <w:webHidden/>
              </w:rPr>
              <w:tab/>
            </w:r>
            <w:r w:rsidR="00756A71">
              <w:rPr>
                <w:noProof/>
                <w:webHidden/>
              </w:rPr>
              <w:fldChar w:fldCharType="begin"/>
            </w:r>
            <w:r w:rsidR="00756A71">
              <w:rPr>
                <w:noProof/>
                <w:webHidden/>
              </w:rPr>
              <w:instrText xml:space="preserve"> PAGEREF _Toc375845147 \h </w:instrText>
            </w:r>
            <w:r w:rsidR="00756A71">
              <w:rPr>
                <w:noProof/>
                <w:webHidden/>
              </w:rPr>
            </w:r>
            <w:r w:rsidR="00756A71">
              <w:rPr>
                <w:noProof/>
                <w:webHidden/>
              </w:rPr>
              <w:fldChar w:fldCharType="separate"/>
            </w:r>
            <w:r w:rsidR="00756A71">
              <w:rPr>
                <w:noProof/>
                <w:webHidden/>
              </w:rPr>
              <w:t>2</w:t>
            </w:r>
            <w:r w:rsidR="00756A71">
              <w:rPr>
                <w:noProof/>
                <w:webHidden/>
              </w:rPr>
              <w:fldChar w:fldCharType="end"/>
            </w:r>
          </w:hyperlink>
        </w:p>
        <w:p w:rsidR="00756A71" w:rsidRDefault="009A75C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5845148" w:history="1">
            <w:r w:rsidR="00756A71" w:rsidRPr="00EC3102">
              <w:rPr>
                <w:rStyle w:val="Hyperlink"/>
                <w:noProof/>
              </w:rPr>
              <w:t>Mục 1</w:t>
            </w:r>
            <w:r w:rsidR="00756A71">
              <w:rPr>
                <w:noProof/>
                <w:webHidden/>
              </w:rPr>
              <w:tab/>
            </w:r>
            <w:r w:rsidR="00756A71">
              <w:rPr>
                <w:noProof/>
                <w:webHidden/>
              </w:rPr>
              <w:fldChar w:fldCharType="begin"/>
            </w:r>
            <w:r w:rsidR="00756A71">
              <w:rPr>
                <w:noProof/>
                <w:webHidden/>
              </w:rPr>
              <w:instrText xml:space="preserve"> PAGEREF _Toc375845148 \h </w:instrText>
            </w:r>
            <w:r w:rsidR="00756A71">
              <w:rPr>
                <w:noProof/>
                <w:webHidden/>
              </w:rPr>
            </w:r>
            <w:r w:rsidR="00756A71">
              <w:rPr>
                <w:noProof/>
                <w:webHidden/>
              </w:rPr>
              <w:fldChar w:fldCharType="separate"/>
            </w:r>
            <w:r w:rsidR="00756A71">
              <w:rPr>
                <w:noProof/>
                <w:webHidden/>
              </w:rPr>
              <w:t>2</w:t>
            </w:r>
            <w:r w:rsidR="00756A71">
              <w:rPr>
                <w:noProof/>
                <w:webHidden/>
              </w:rPr>
              <w:fldChar w:fldCharType="end"/>
            </w:r>
          </w:hyperlink>
        </w:p>
        <w:p w:rsidR="00756A71" w:rsidRDefault="009A75CC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</w:rPr>
          </w:pPr>
          <w:hyperlink w:anchor="_Toc375845149" w:history="1">
            <w:r w:rsidR="00756A71" w:rsidRPr="00EC3102">
              <w:rPr>
                <w:rStyle w:val="Hyperlink"/>
                <w:noProof/>
              </w:rPr>
              <w:t>1.</w:t>
            </w:r>
            <w:r w:rsidR="00756A71">
              <w:rPr>
                <w:noProof/>
                <w:webHidden/>
              </w:rPr>
              <w:tab/>
            </w:r>
            <w:r w:rsidR="00756A71">
              <w:rPr>
                <w:noProof/>
                <w:webHidden/>
              </w:rPr>
              <w:fldChar w:fldCharType="begin"/>
            </w:r>
            <w:r w:rsidR="00756A71">
              <w:rPr>
                <w:noProof/>
                <w:webHidden/>
              </w:rPr>
              <w:instrText xml:space="preserve"> PAGEREF _Toc375845149 \h </w:instrText>
            </w:r>
            <w:r w:rsidR="00756A71">
              <w:rPr>
                <w:noProof/>
                <w:webHidden/>
              </w:rPr>
            </w:r>
            <w:r w:rsidR="00756A71">
              <w:rPr>
                <w:noProof/>
                <w:webHidden/>
              </w:rPr>
              <w:fldChar w:fldCharType="separate"/>
            </w:r>
            <w:r w:rsidR="00756A71">
              <w:rPr>
                <w:noProof/>
                <w:webHidden/>
              </w:rPr>
              <w:t>2</w:t>
            </w:r>
            <w:r w:rsidR="00756A71">
              <w:rPr>
                <w:noProof/>
                <w:webHidden/>
              </w:rPr>
              <w:fldChar w:fldCharType="end"/>
            </w:r>
          </w:hyperlink>
        </w:p>
        <w:p w:rsidR="00756A71" w:rsidRDefault="009A75CC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</w:rPr>
          </w:pPr>
          <w:hyperlink w:anchor="_Toc375845150" w:history="1">
            <w:r w:rsidR="00756A71" w:rsidRPr="00EC3102">
              <w:rPr>
                <w:rStyle w:val="Hyperlink"/>
                <w:noProof/>
              </w:rPr>
              <w:t>2.</w:t>
            </w:r>
            <w:r w:rsidR="00756A71">
              <w:rPr>
                <w:noProof/>
                <w:webHidden/>
              </w:rPr>
              <w:tab/>
            </w:r>
            <w:r w:rsidR="00756A71">
              <w:rPr>
                <w:noProof/>
                <w:webHidden/>
              </w:rPr>
              <w:fldChar w:fldCharType="begin"/>
            </w:r>
            <w:r w:rsidR="00756A71">
              <w:rPr>
                <w:noProof/>
                <w:webHidden/>
              </w:rPr>
              <w:instrText xml:space="preserve"> PAGEREF _Toc375845150 \h </w:instrText>
            </w:r>
            <w:r w:rsidR="00756A71">
              <w:rPr>
                <w:noProof/>
                <w:webHidden/>
              </w:rPr>
            </w:r>
            <w:r w:rsidR="00756A71">
              <w:rPr>
                <w:noProof/>
                <w:webHidden/>
              </w:rPr>
              <w:fldChar w:fldCharType="separate"/>
            </w:r>
            <w:r w:rsidR="00756A71">
              <w:rPr>
                <w:noProof/>
                <w:webHidden/>
              </w:rPr>
              <w:t>2</w:t>
            </w:r>
            <w:r w:rsidR="00756A71">
              <w:rPr>
                <w:noProof/>
                <w:webHidden/>
              </w:rPr>
              <w:fldChar w:fldCharType="end"/>
            </w:r>
          </w:hyperlink>
        </w:p>
        <w:p w:rsidR="00756A71" w:rsidRDefault="009A75C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5845151" w:history="1">
            <w:r w:rsidR="00756A71" w:rsidRPr="00EC3102">
              <w:rPr>
                <w:rStyle w:val="Hyperlink"/>
                <w:noProof/>
              </w:rPr>
              <w:t>Mục 2</w:t>
            </w:r>
            <w:r w:rsidR="00756A71">
              <w:rPr>
                <w:noProof/>
                <w:webHidden/>
              </w:rPr>
              <w:tab/>
            </w:r>
            <w:r w:rsidR="00756A71">
              <w:rPr>
                <w:noProof/>
                <w:webHidden/>
              </w:rPr>
              <w:fldChar w:fldCharType="begin"/>
            </w:r>
            <w:r w:rsidR="00756A71">
              <w:rPr>
                <w:noProof/>
                <w:webHidden/>
              </w:rPr>
              <w:instrText xml:space="preserve"> PAGEREF _Toc375845151 \h </w:instrText>
            </w:r>
            <w:r w:rsidR="00756A71">
              <w:rPr>
                <w:noProof/>
                <w:webHidden/>
              </w:rPr>
            </w:r>
            <w:r w:rsidR="00756A71">
              <w:rPr>
                <w:noProof/>
                <w:webHidden/>
              </w:rPr>
              <w:fldChar w:fldCharType="separate"/>
            </w:r>
            <w:r w:rsidR="00756A71">
              <w:rPr>
                <w:noProof/>
                <w:webHidden/>
              </w:rPr>
              <w:t>2</w:t>
            </w:r>
            <w:r w:rsidR="00756A71">
              <w:rPr>
                <w:noProof/>
                <w:webHidden/>
              </w:rPr>
              <w:fldChar w:fldCharType="end"/>
            </w:r>
          </w:hyperlink>
        </w:p>
        <w:p w:rsidR="00756A71" w:rsidRDefault="009A75CC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</w:rPr>
          </w:pPr>
          <w:hyperlink w:anchor="_Toc375845152" w:history="1">
            <w:r w:rsidR="00756A71" w:rsidRPr="00EC3102">
              <w:rPr>
                <w:rStyle w:val="Hyperlink"/>
                <w:noProof/>
              </w:rPr>
              <w:t>1.</w:t>
            </w:r>
            <w:r w:rsidR="00756A71">
              <w:rPr>
                <w:noProof/>
                <w:webHidden/>
              </w:rPr>
              <w:tab/>
            </w:r>
            <w:r w:rsidR="00756A71">
              <w:rPr>
                <w:noProof/>
                <w:webHidden/>
              </w:rPr>
              <w:fldChar w:fldCharType="begin"/>
            </w:r>
            <w:r w:rsidR="00756A71">
              <w:rPr>
                <w:noProof/>
                <w:webHidden/>
              </w:rPr>
              <w:instrText xml:space="preserve"> PAGEREF _Toc375845152 \h </w:instrText>
            </w:r>
            <w:r w:rsidR="00756A71">
              <w:rPr>
                <w:noProof/>
                <w:webHidden/>
              </w:rPr>
            </w:r>
            <w:r w:rsidR="00756A71">
              <w:rPr>
                <w:noProof/>
                <w:webHidden/>
              </w:rPr>
              <w:fldChar w:fldCharType="separate"/>
            </w:r>
            <w:r w:rsidR="00756A71">
              <w:rPr>
                <w:noProof/>
                <w:webHidden/>
              </w:rPr>
              <w:t>2</w:t>
            </w:r>
            <w:r w:rsidR="00756A71">
              <w:rPr>
                <w:noProof/>
                <w:webHidden/>
              </w:rPr>
              <w:fldChar w:fldCharType="end"/>
            </w:r>
          </w:hyperlink>
        </w:p>
        <w:p w:rsidR="00756A71" w:rsidRDefault="009A75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5845153" w:history="1">
            <w:r w:rsidR="00756A71" w:rsidRPr="00EC3102">
              <w:rPr>
                <w:rStyle w:val="Hyperlink"/>
                <w:noProof/>
              </w:rPr>
              <w:t>Phần II</w:t>
            </w:r>
            <w:r w:rsidR="00756A71">
              <w:rPr>
                <w:noProof/>
                <w:webHidden/>
              </w:rPr>
              <w:tab/>
            </w:r>
            <w:r w:rsidR="00756A71">
              <w:rPr>
                <w:noProof/>
                <w:webHidden/>
              </w:rPr>
              <w:fldChar w:fldCharType="begin"/>
            </w:r>
            <w:r w:rsidR="00756A71">
              <w:rPr>
                <w:noProof/>
                <w:webHidden/>
              </w:rPr>
              <w:instrText xml:space="preserve"> PAGEREF _Toc375845153 \h </w:instrText>
            </w:r>
            <w:r w:rsidR="00756A71">
              <w:rPr>
                <w:noProof/>
                <w:webHidden/>
              </w:rPr>
            </w:r>
            <w:r w:rsidR="00756A71">
              <w:rPr>
                <w:noProof/>
                <w:webHidden/>
              </w:rPr>
              <w:fldChar w:fldCharType="separate"/>
            </w:r>
            <w:r w:rsidR="00756A71">
              <w:rPr>
                <w:noProof/>
                <w:webHidden/>
              </w:rPr>
              <w:t>2</w:t>
            </w:r>
            <w:r w:rsidR="00756A71">
              <w:rPr>
                <w:noProof/>
                <w:webHidden/>
              </w:rPr>
              <w:fldChar w:fldCharType="end"/>
            </w:r>
          </w:hyperlink>
        </w:p>
        <w:p w:rsidR="00756A71" w:rsidRDefault="009A75C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5845154" w:history="1">
            <w:r w:rsidR="00756A71" w:rsidRPr="00EC3102">
              <w:rPr>
                <w:rStyle w:val="Hyperlink"/>
                <w:noProof/>
              </w:rPr>
              <w:t>Mục 1</w:t>
            </w:r>
            <w:r w:rsidR="00756A71">
              <w:rPr>
                <w:noProof/>
                <w:webHidden/>
              </w:rPr>
              <w:tab/>
            </w:r>
            <w:r w:rsidR="00756A71">
              <w:rPr>
                <w:noProof/>
                <w:webHidden/>
              </w:rPr>
              <w:fldChar w:fldCharType="begin"/>
            </w:r>
            <w:r w:rsidR="00756A71">
              <w:rPr>
                <w:noProof/>
                <w:webHidden/>
              </w:rPr>
              <w:instrText xml:space="preserve"> PAGEREF _Toc375845154 \h </w:instrText>
            </w:r>
            <w:r w:rsidR="00756A71">
              <w:rPr>
                <w:noProof/>
                <w:webHidden/>
              </w:rPr>
            </w:r>
            <w:r w:rsidR="00756A71">
              <w:rPr>
                <w:noProof/>
                <w:webHidden/>
              </w:rPr>
              <w:fldChar w:fldCharType="separate"/>
            </w:r>
            <w:r w:rsidR="00756A71">
              <w:rPr>
                <w:noProof/>
                <w:webHidden/>
              </w:rPr>
              <w:t>2</w:t>
            </w:r>
            <w:r w:rsidR="00756A71">
              <w:rPr>
                <w:noProof/>
                <w:webHidden/>
              </w:rPr>
              <w:fldChar w:fldCharType="end"/>
            </w:r>
          </w:hyperlink>
        </w:p>
        <w:p w:rsidR="00756A71" w:rsidRDefault="009A75CC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</w:rPr>
          </w:pPr>
          <w:hyperlink w:anchor="_Toc375845155" w:history="1">
            <w:r w:rsidR="00756A71" w:rsidRPr="00EC3102">
              <w:rPr>
                <w:rStyle w:val="Hyperlink"/>
                <w:noProof/>
              </w:rPr>
              <w:t>1.</w:t>
            </w:r>
            <w:r w:rsidR="00756A71">
              <w:rPr>
                <w:noProof/>
                <w:webHidden/>
              </w:rPr>
              <w:tab/>
            </w:r>
            <w:r w:rsidR="00756A71">
              <w:rPr>
                <w:noProof/>
                <w:webHidden/>
              </w:rPr>
              <w:fldChar w:fldCharType="begin"/>
            </w:r>
            <w:r w:rsidR="00756A71">
              <w:rPr>
                <w:noProof/>
                <w:webHidden/>
              </w:rPr>
              <w:instrText xml:space="preserve"> PAGEREF _Toc375845155 \h </w:instrText>
            </w:r>
            <w:r w:rsidR="00756A71">
              <w:rPr>
                <w:noProof/>
                <w:webHidden/>
              </w:rPr>
            </w:r>
            <w:r w:rsidR="00756A71">
              <w:rPr>
                <w:noProof/>
                <w:webHidden/>
              </w:rPr>
              <w:fldChar w:fldCharType="separate"/>
            </w:r>
            <w:r w:rsidR="00756A71">
              <w:rPr>
                <w:noProof/>
                <w:webHidden/>
              </w:rPr>
              <w:t>2</w:t>
            </w:r>
            <w:r w:rsidR="00756A71">
              <w:rPr>
                <w:noProof/>
                <w:webHidden/>
              </w:rPr>
              <w:fldChar w:fldCharType="end"/>
            </w:r>
          </w:hyperlink>
        </w:p>
        <w:p w:rsidR="00755C0F" w:rsidRDefault="00755C0F">
          <w:r>
            <w:rPr>
              <w:b/>
              <w:bCs/>
              <w:noProof/>
            </w:rPr>
            <w:fldChar w:fldCharType="end"/>
          </w:r>
        </w:p>
      </w:sdtContent>
    </w:sdt>
    <w:p w:rsidR="00755C0F" w:rsidRDefault="00755C0F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755C0F" w:rsidRDefault="00E60461" w:rsidP="00755C0F">
      <w:pPr>
        <w:pStyle w:val="Heading1"/>
      </w:pPr>
      <w:r>
        <w:lastRenderedPageBreak/>
        <w:t>Kế hoạch tháng 1</w:t>
      </w:r>
    </w:p>
    <w:p w:rsidR="00755C0F" w:rsidRDefault="00E60461" w:rsidP="00755C0F">
      <w:r>
        <w:t xml:space="preserve"> Sau đây là kế hoạch tháng 1 của ban kỹ thuật.</w:t>
      </w:r>
    </w:p>
    <w:p w:rsidR="00755C0F" w:rsidRDefault="00E60461" w:rsidP="00755C0F">
      <w:pPr>
        <w:pStyle w:val="Heading2"/>
      </w:pPr>
      <w:bookmarkStart w:id="5" w:name="_Toc375845148"/>
      <w:r>
        <w:t>Tuần</w:t>
      </w:r>
      <w:r w:rsidR="00755C0F">
        <w:t xml:space="preserve"> 1</w:t>
      </w:r>
      <w:bookmarkEnd w:id="5"/>
      <w:r>
        <w:t xml:space="preserve"> </w:t>
      </w:r>
    </w:p>
    <w:p w:rsidR="00756A71" w:rsidRDefault="00E60461" w:rsidP="00E60461">
      <w:pPr>
        <w:pStyle w:val="Heading3"/>
        <w:numPr>
          <w:ilvl w:val="0"/>
          <w:numId w:val="7"/>
        </w:numPr>
      </w:pPr>
      <w:r>
        <w:t xml:space="preserve">Thời gian: </w:t>
      </w:r>
    </w:p>
    <w:p w:rsidR="00E60461" w:rsidRPr="00E60461" w:rsidRDefault="00E60461" w:rsidP="00E60461">
      <w:pPr>
        <w:ind w:firstLine="720"/>
      </w:pPr>
      <w:r>
        <w:t>Từ 29/12 đến 4/1</w:t>
      </w:r>
    </w:p>
    <w:p w:rsidR="00756A71" w:rsidRPr="00756A71" w:rsidRDefault="00E60461" w:rsidP="00E60461">
      <w:pPr>
        <w:pStyle w:val="Heading3"/>
        <w:numPr>
          <w:ilvl w:val="0"/>
          <w:numId w:val="7"/>
        </w:numPr>
      </w:pPr>
      <w:r>
        <w:t>Công việc:</w:t>
      </w:r>
    </w:p>
    <w:p w:rsidR="00755C0F" w:rsidRDefault="00E60461" w:rsidP="00E60461">
      <w:pPr>
        <w:pStyle w:val="ListBullet"/>
        <w:numPr>
          <w:ilvl w:val="0"/>
          <w:numId w:val="9"/>
        </w:numPr>
      </w:pPr>
      <w:r w:rsidRPr="00E60461">
        <w:t>Tiếp tục xúc tiến công việc làm website cho công ty</w:t>
      </w:r>
    </w:p>
    <w:p w:rsidR="00E60461" w:rsidRDefault="00E60461" w:rsidP="00E60461">
      <w:pPr>
        <w:pStyle w:val="ListParagraph"/>
        <w:numPr>
          <w:ilvl w:val="0"/>
          <w:numId w:val="9"/>
        </w:numPr>
      </w:pPr>
      <w:r w:rsidRPr="00E60461">
        <w:t>Tìm giải pháp cho việc thiếu designer cho công ty</w:t>
      </w:r>
    </w:p>
    <w:p w:rsidR="00E60461" w:rsidRDefault="00E60461" w:rsidP="00E60461">
      <w:pPr>
        <w:pStyle w:val="Heading2"/>
      </w:pPr>
      <w:r>
        <w:t>Tuần</w:t>
      </w:r>
      <w:r>
        <w:t xml:space="preserve"> 2</w:t>
      </w:r>
      <w:r>
        <w:t xml:space="preserve"> </w:t>
      </w:r>
    </w:p>
    <w:p w:rsidR="00E60461" w:rsidRDefault="00E60461" w:rsidP="00E60461">
      <w:pPr>
        <w:pStyle w:val="Heading3"/>
        <w:numPr>
          <w:ilvl w:val="0"/>
          <w:numId w:val="10"/>
        </w:numPr>
      </w:pPr>
      <w:r>
        <w:t xml:space="preserve">Thời gian: </w:t>
      </w:r>
    </w:p>
    <w:p w:rsidR="00E60461" w:rsidRPr="00E60461" w:rsidRDefault="00E60461" w:rsidP="00E60461">
      <w:pPr>
        <w:ind w:firstLine="720"/>
      </w:pPr>
      <w:r>
        <w:t xml:space="preserve">Từ </w:t>
      </w:r>
      <w:r w:rsidRPr="00E60461">
        <w:t>5/1 đến 11/1</w:t>
      </w:r>
    </w:p>
    <w:p w:rsidR="00E60461" w:rsidRPr="00756A71" w:rsidRDefault="00E60461" w:rsidP="005F1809">
      <w:pPr>
        <w:pStyle w:val="Heading3"/>
        <w:numPr>
          <w:ilvl w:val="0"/>
          <w:numId w:val="10"/>
        </w:numPr>
      </w:pPr>
      <w:r>
        <w:t>Công việc:</w:t>
      </w:r>
    </w:p>
    <w:p w:rsidR="00E60461" w:rsidRDefault="00743ED5" w:rsidP="00E60461">
      <w:pPr>
        <w:pStyle w:val="ListBullet"/>
        <w:numPr>
          <w:ilvl w:val="0"/>
          <w:numId w:val="9"/>
        </w:numPr>
      </w:pPr>
      <w:r>
        <w:t>Kiểm tra tiến độ hoàn thành của website</w:t>
      </w:r>
    </w:p>
    <w:p w:rsidR="00E60461" w:rsidRDefault="00743ED5" w:rsidP="00743ED5">
      <w:pPr>
        <w:pStyle w:val="Quote"/>
        <w:jc w:val="left"/>
      </w:pPr>
      <w:r w:rsidRPr="00743ED5">
        <w:t>Tuy nhiên em sẽ không thể tham gia bất kỳ cuộc họp nào trong khoảng thời gian từ 6/1 đến 10/1. Lý do là em sẽ tham dự techcamp của khoa về Android liên tục từ sang đến tối trong 5 ngày đó. Chỉ có thể họp qua văn bản vào buổi tối</w:t>
      </w:r>
    </w:p>
    <w:p w:rsidR="00743ED5" w:rsidRDefault="00743ED5" w:rsidP="00743ED5">
      <w:pPr>
        <w:pStyle w:val="Heading2"/>
      </w:pPr>
      <w:r>
        <w:t>tuần 3</w:t>
      </w:r>
    </w:p>
    <w:p w:rsidR="00743ED5" w:rsidRDefault="00743ED5" w:rsidP="005F1809">
      <w:pPr>
        <w:pStyle w:val="Heading3"/>
        <w:numPr>
          <w:ilvl w:val="0"/>
          <w:numId w:val="11"/>
        </w:numPr>
      </w:pPr>
      <w:r>
        <w:t xml:space="preserve">Thời gian: </w:t>
      </w:r>
    </w:p>
    <w:p w:rsidR="00743ED5" w:rsidRPr="00E60461" w:rsidRDefault="00743ED5" w:rsidP="00743ED5">
      <w:pPr>
        <w:ind w:firstLine="720"/>
      </w:pPr>
      <w:r>
        <w:t xml:space="preserve">Từ </w:t>
      </w:r>
      <w:r w:rsidR="005F1809">
        <w:t>12</w:t>
      </w:r>
      <w:r w:rsidRPr="00E60461">
        <w:t>/1 đế</w:t>
      </w:r>
      <w:r w:rsidR="005F1809">
        <w:t>n 19</w:t>
      </w:r>
      <w:r w:rsidRPr="00E60461">
        <w:t>/1</w:t>
      </w:r>
    </w:p>
    <w:p w:rsidR="00743ED5" w:rsidRPr="00756A71" w:rsidRDefault="00743ED5" w:rsidP="005F1809">
      <w:pPr>
        <w:pStyle w:val="Heading3"/>
        <w:numPr>
          <w:ilvl w:val="0"/>
          <w:numId w:val="11"/>
        </w:numPr>
      </w:pPr>
      <w:r>
        <w:lastRenderedPageBreak/>
        <w:t>Công việc:</w:t>
      </w:r>
    </w:p>
    <w:p w:rsidR="00743ED5" w:rsidRDefault="005F1809" w:rsidP="005F1809">
      <w:pPr>
        <w:pStyle w:val="ListBullet"/>
        <w:numPr>
          <w:ilvl w:val="0"/>
          <w:numId w:val="9"/>
        </w:numPr>
      </w:pPr>
      <w:r w:rsidRPr="005F1809">
        <w:t>Hoàn thiện website giới thiệu công ty để chính thức ra mắt(dự kiến là 16/1)</w:t>
      </w:r>
    </w:p>
    <w:p w:rsidR="005F1809" w:rsidRDefault="005F1809" w:rsidP="005F1809">
      <w:pPr>
        <w:pStyle w:val="ListBullet"/>
        <w:numPr>
          <w:ilvl w:val="0"/>
          <w:numId w:val="9"/>
        </w:numPr>
      </w:pPr>
      <w:r w:rsidRPr="005F1809">
        <w:t>Nghĩ ý tưởng cho site dịch vụ tích điểm, mua sắm và site cá nhân.</w:t>
      </w:r>
    </w:p>
    <w:p w:rsidR="00743ED5" w:rsidRDefault="005F1809" w:rsidP="00743ED5">
      <w:pPr>
        <w:pStyle w:val="Quote"/>
        <w:jc w:val="left"/>
      </w:pPr>
      <w:r w:rsidRPr="005F1809">
        <w:t>Sẽ không tham dự đc các buổi họp vào 17 18 và 19. Do chương trình của khoa tổ chức.</w:t>
      </w:r>
    </w:p>
    <w:p w:rsidR="005F1809" w:rsidRDefault="005F1809" w:rsidP="005F1809">
      <w:pPr>
        <w:pStyle w:val="Heading2"/>
      </w:pPr>
      <w:r>
        <w:t>tuầ</w:t>
      </w:r>
      <w:r>
        <w:t>n 4</w:t>
      </w:r>
    </w:p>
    <w:p w:rsidR="005F1809" w:rsidRDefault="005F1809" w:rsidP="005F1809">
      <w:pPr>
        <w:pStyle w:val="Heading3"/>
        <w:numPr>
          <w:ilvl w:val="0"/>
          <w:numId w:val="12"/>
        </w:numPr>
      </w:pPr>
      <w:r>
        <w:t xml:space="preserve">Thời gian: </w:t>
      </w:r>
    </w:p>
    <w:p w:rsidR="005F1809" w:rsidRPr="00E60461" w:rsidRDefault="005F1809" w:rsidP="005F1809">
      <w:pPr>
        <w:ind w:firstLine="720"/>
      </w:pPr>
      <w:r>
        <w:t xml:space="preserve">Từ </w:t>
      </w:r>
      <w:r>
        <w:t>20</w:t>
      </w:r>
      <w:r w:rsidRPr="00E60461">
        <w:t>/1 đế</w:t>
      </w:r>
      <w:r>
        <w:t>n 27</w:t>
      </w:r>
      <w:r w:rsidRPr="00E60461">
        <w:t>/1</w:t>
      </w:r>
    </w:p>
    <w:p w:rsidR="005F1809" w:rsidRPr="00756A71" w:rsidRDefault="005F1809" w:rsidP="005F1809">
      <w:pPr>
        <w:pStyle w:val="Heading3"/>
        <w:numPr>
          <w:ilvl w:val="0"/>
          <w:numId w:val="12"/>
        </w:numPr>
      </w:pPr>
      <w:r>
        <w:t>Công việc:</w:t>
      </w:r>
    </w:p>
    <w:p w:rsidR="005F1809" w:rsidRDefault="005F1809" w:rsidP="005F1809">
      <w:pPr>
        <w:pStyle w:val="ListBullet"/>
        <w:numPr>
          <w:ilvl w:val="0"/>
          <w:numId w:val="9"/>
        </w:numPr>
      </w:pPr>
      <w:r>
        <w:t>Hoàn thiện ý tưởng cho 3 site</w:t>
      </w:r>
    </w:p>
    <w:p w:rsidR="00743ED5" w:rsidRPr="00743ED5" w:rsidRDefault="005F1809" w:rsidP="00743ED5">
      <w:pPr>
        <w:pStyle w:val="ListBullet"/>
        <w:numPr>
          <w:ilvl w:val="0"/>
          <w:numId w:val="9"/>
        </w:numPr>
      </w:pPr>
      <w:r>
        <w:t>Tạo site cho Challenge Trip</w:t>
      </w:r>
    </w:p>
    <w:p w:rsidR="003D09FD" w:rsidRDefault="003D09FD">
      <w:pPr>
        <w:rPr>
          <w:rFonts w:asciiTheme="majorHAnsi" w:eastAsiaTheme="majorEastAsia" w:hAnsiTheme="majorHAnsi" w:cstheme="majorBidi"/>
          <w:color w:val="00A0B8" w:themeColor="accent1"/>
          <w:sz w:val="32"/>
        </w:rPr>
      </w:pPr>
      <w:r>
        <w:br w:type="page"/>
      </w:r>
    </w:p>
    <w:p w:rsidR="00756A71" w:rsidRDefault="003D09FD" w:rsidP="00756A71">
      <w:pPr>
        <w:pStyle w:val="Heading1"/>
      </w:pPr>
      <w:r>
        <w:lastRenderedPageBreak/>
        <w:t>Báo cáo tuần cuối tháng 12</w:t>
      </w:r>
    </w:p>
    <w:p w:rsidR="003D09FD" w:rsidRDefault="003D09FD" w:rsidP="003D09FD">
      <w:pPr>
        <w:pStyle w:val="ListBullet"/>
      </w:pPr>
      <w:r w:rsidRPr="003D09FD">
        <w:t>Thiết kế template cho công ty</w:t>
      </w:r>
    </w:p>
    <w:p w:rsidR="003D09FD" w:rsidRDefault="003D09FD" w:rsidP="003D09FD">
      <w:pPr>
        <w:pStyle w:val="ListBullet"/>
      </w:pPr>
      <w:r w:rsidRPr="003D09FD">
        <w:t>Đốc thúc bên code. 27 sẽ có sản phẩm demo lần 2. Tuy nhiên vẫ</w:t>
      </w:r>
      <w:r>
        <w:t>n chưa tìm được</w:t>
      </w:r>
      <w:r w:rsidRPr="003D09FD">
        <w:t xml:space="preserve"> designer</w:t>
      </w:r>
    </w:p>
    <w:p w:rsidR="003D09FD" w:rsidRPr="003D09FD" w:rsidRDefault="003D09FD" w:rsidP="003D09FD">
      <w:pPr>
        <w:pStyle w:val="ListBullet"/>
      </w:pPr>
      <w:r w:rsidRPr="003D09FD">
        <w:t>Đang nghiên cứu về</w:t>
      </w:r>
      <w:r>
        <w:t xml:space="preserve"> A</w:t>
      </w:r>
      <w:bookmarkStart w:id="6" w:name="_GoBack"/>
      <w:bookmarkEnd w:id="6"/>
      <w:r w:rsidRPr="003D09FD">
        <w:t>ndroid</w:t>
      </w: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pStyle w:val="Heading1"/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755C0F" w:rsidRPr="00755C0F" w:rsidRDefault="00755C0F" w:rsidP="00755C0F">
      <w:pPr>
        <w:rPr>
          <w:rFonts w:asciiTheme="majorHAnsi" w:eastAsiaTheme="majorEastAsia" w:hAnsiTheme="majorHAnsi" w:cstheme="majorBidi"/>
          <w:sz w:val="30"/>
        </w:rPr>
      </w:pPr>
    </w:p>
    <w:p w:rsidR="002163EE" w:rsidRDefault="002163EE" w:rsidP="00E40C9F">
      <w:pPr>
        <w:pStyle w:val="Heading1"/>
      </w:pPr>
    </w:p>
    <w:sectPr w:rsidR="002163EE">
      <w:headerReference w:type="default" r:id="rId11"/>
      <w:footerReference w:type="default" r:id="rId12"/>
      <w:headerReference w:type="firs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5CC" w:rsidRDefault="009A75CC">
      <w:pPr>
        <w:spacing w:before="0" w:after="0" w:line="240" w:lineRule="auto"/>
      </w:pPr>
      <w:r>
        <w:separator/>
      </w:r>
    </w:p>
  </w:endnote>
  <w:endnote w:type="continuationSeparator" w:id="0">
    <w:p w:rsidR="009A75CC" w:rsidRDefault="009A75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743ED5">
    <w:pPr>
      <w:pStyle w:val="Footer"/>
    </w:pPr>
    <w:r w:rsidRPr="007E48D4">
      <w:rPr>
        <w:caps w:val="0"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EAAFD8" wp14:editId="4D68C311">
              <wp:simplePos x="0" y="0"/>
              <wp:positionH relativeFrom="column">
                <wp:posOffset>609600</wp:posOffset>
              </wp:positionH>
              <wp:positionV relativeFrom="paragraph">
                <wp:posOffset>81915</wp:posOffset>
              </wp:positionV>
              <wp:extent cx="2524125" cy="635635"/>
              <wp:effectExtent l="0" t="0" r="0" b="0"/>
              <wp:wrapNone/>
              <wp:docPr id="122" name="Text Box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635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E48D4" w:rsidRDefault="007E48D4" w:rsidP="00743ED5">
                          <w:pPr>
                            <w:pStyle w:val="Header"/>
                            <w:rPr>
                              <w:b/>
                              <w:noProof/>
                              <w:color w:val="330B63"/>
                              <w:sz w:val="22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330B63"/>
                              <w:sz w:val="22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Địa chỉ liên lạc:</w:t>
                          </w:r>
                        </w:p>
                        <w:p w:rsidR="007E48D4" w:rsidRPr="00550121" w:rsidRDefault="007E48D4" w:rsidP="007E48D4">
                          <w:pPr>
                            <w:pStyle w:val="Header"/>
                            <w:jc w:val="center"/>
                            <w:rPr>
                              <w:b/>
                              <w:noProof/>
                              <w:color w:val="330B63"/>
                              <w:sz w:val="22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7E48D4" w:rsidRPr="00550121" w:rsidRDefault="007E48D4" w:rsidP="007E48D4">
                          <w:pPr>
                            <w:rPr>
                              <w:b/>
                              <w:color w:val="330B63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EAAFD8"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31" type="#_x0000_t202" style="position:absolute;left:0;text-align:left;margin-left:48pt;margin-top:6.45pt;width:198.75pt;height:50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" filled="f" stroked="f">
              <v:textbox style="mso-fit-shape-to-text:t">
                <w:txbxContent>
                  <w:p w:rsidR="007E48D4" w:rsidRDefault="007E48D4" w:rsidP="00743ED5">
                    <w:pPr>
                      <w:pStyle w:val="Header"/>
                      <w:rPr>
                        <w:b/>
                        <w:noProof/>
                        <w:color w:val="330B63"/>
                        <w:sz w:val="22"/>
                        <w:szCs w:val="72"/>
                        <w14:textOutline w14:w="11112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330B63"/>
                        <w:sz w:val="22"/>
                        <w:szCs w:val="72"/>
                        <w14:textOutline w14:w="11112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Địa chỉ liên lạc:</w:t>
                    </w:r>
                  </w:p>
                  <w:p w:rsidR="007E48D4" w:rsidRPr="00550121" w:rsidRDefault="007E48D4" w:rsidP="007E48D4">
                    <w:pPr>
                      <w:pStyle w:val="Header"/>
                      <w:jc w:val="center"/>
                      <w:rPr>
                        <w:b/>
                        <w:noProof/>
                        <w:color w:val="330B63"/>
                        <w:sz w:val="22"/>
                        <w:szCs w:val="72"/>
                        <w14:textOutline w14:w="11112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7E48D4" w:rsidRPr="00550121" w:rsidRDefault="007E48D4" w:rsidP="007E48D4">
                    <w:pPr>
                      <w:rPr>
                        <w:b/>
                        <w:color w:val="330B63"/>
                        <w14:textOutline w14:w="11112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6FF778A" wp14:editId="7199CA16">
          <wp:simplePos x="0" y="0"/>
          <wp:positionH relativeFrom="margin">
            <wp:posOffset>38100</wp:posOffset>
          </wp:positionH>
          <wp:positionV relativeFrom="paragraph">
            <wp:posOffset>62865</wp:posOffset>
          </wp:positionV>
          <wp:extent cx="628650" cy="628650"/>
          <wp:effectExtent l="38100" t="57150" r="0" b="24765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12700" stA="30000" endPos="30000" dist="5000" dir="5400000" sy="-100000" algn="bl" rotWithShape="0"/>
                  </a:effectLst>
                  <a:scene3d>
                    <a:camera prst="perspectiveContrastingLeftFacing">
                      <a:rot lat="300000" lon="19800000" rev="0"/>
                    </a:camera>
                    <a:lightRig rig="threePt" dir="t">
                      <a:rot lat="0" lon="0" rev="2700000"/>
                    </a:lightRig>
                  </a:scene3d>
                  <a:sp3d>
                    <a:bevelT w="63500" h="50800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06E6">
      <w:t xml:space="preserve">Page </w:t>
    </w:r>
    <w:r w:rsidR="003806E6">
      <w:fldChar w:fldCharType="begin"/>
    </w:r>
    <w:r w:rsidR="003806E6">
      <w:instrText xml:space="preserve"> PAGE  \* Arabic  \* MERGEFORMAT </w:instrText>
    </w:r>
    <w:r w:rsidR="003806E6">
      <w:fldChar w:fldCharType="separate"/>
    </w:r>
    <w:r w:rsidR="003D09FD">
      <w:rPr>
        <w:noProof/>
      </w:rPr>
      <w:t>5</w:t>
    </w:r>
    <w:r w:rsidR="003806E6">
      <w:fldChar w:fldCharType="end"/>
    </w:r>
  </w:p>
  <w:p w:rsidR="000E49D8" w:rsidRDefault="000E49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5CC" w:rsidRDefault="009A75CC">
      <w:pPr>
        <w:spacing w:before="0" w:after="0" w:line="240" w:lineRule="auto"/>
      </w:pPr>
      <w:r>
        <w:separator/>
      </w:r>
    </w:p>
  </w:footnote>
  <w:footnote w:type="continuationSeparator" w:id="0">
    <w:p w:rsidR="009A75CC" w:rsidRDefault="009A75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21" w:rsidRDefault="0055012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C60F89" wp14:editId="154EE04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530215" cy="972820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0215" cy="972820"/>
                        <a:chOff x="0" y="0"/>
                        <a:chExt cx="5530215" cy="972820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6248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Text Box 6"/>
                      <wps:cNvSpPr txBox="1"/>
                      <wps:spPr>
                        <a:xfrm>
                          <a:off x="1552575" y="285750"/>
                          <a:ext cx="3977640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0121" w:rsidRPr="00550121" w:rsidRDefault="00550121" w:rsidP="00550121">
                            <w:pPr>
                              <w:pStyle w:val="Header"/>
                              <w:jc w:val="center"/>
                              <w:rPr>
                                <w:b/>
                                <w:noProof/>
                                <w:color w:val="330B63"/>
                                <w:sz w:val="2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121">
                              <w:rPr>
                                <w:b/>
                                <w:noProof/>
                                <w:color w:val="330B63"/>
                                <w:sz w:val="2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Công ty cổ phần truyền thông và dịch vụ ELUNE Việt Nam</w:t>
                            </w:r>
                          </w:p>
                          <w:p w:rsidR="00550121" w:rsidRPr="00550121" w:rsidRDefault="00550121" w:rsidP="00550121">
                            <w:pPr>
                              <w:rPr>
                                <w:b/>
                                <w:color w:val="330B63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C60F89" id="Group 4" o:spid="_x0000_s1028" style="position:absolute;margin-left:0;margin-top:0;width:435.45pt;height:76.6pt;z-index:251662336" coordsize="55302,97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9" type="#_x0000_t75" style="position:absolute;width:16383;height:6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Sh1XBAAAA2gAAAA8AAABkcnMvZG93bnJldi54bWxEj0+LwjAUxO/CfofwBG+aVvAP1SiusLCw&#10;Xuwunh/Nsyk2L6WJbf32G0HwOMzMb5jtfrC16Kj1lWMF6SwBQVw4XXGp4O/3a7oG4QOyxtoxKXiQ&#10;h/3uY7TFTLuez9TloRQRwj5DBSaEJpPSF4Ys+plriKN3da3FEGVbSt1iH+G2lvMkWUqLFccFgw0d&#10;DRW3/G4V1D8+XaerxpwWoZt/usvJ5b1XajIeDhsQgYbwDr/a31rBAp5X4g2Qu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+Sh1X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left:15525;top:2857;width:39777;height:6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<v:textbox style="mso-fit-shape-to-text:t">
                  <w:txbxContent>
                    <w:p w:rsidR="00550121" w:rsidRPr="00550121" w:rsidRDefault="00550121" w:rsidP="00550121">
                      <w:pPr>
                        <w:pStyle w:val="Header"/>
                        <w:jc w:val="center"/>
                        <w:rPr>
                          <w:b/>
                          <w:noProof/>
                          <w:color w:val="330B63"/>
                          <w:sz w:val="2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121">
                        <w:rPr>
                          <w:b/>
                          <w:noProof/>
                          <w:color w:val="330B63"/>
                          <w:sz w:val="2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Công ty cổ phần truyền thông và dịch vụ ELUNE Việt Nam</w:t>
                      </w:r>
                    </w:p>
                    <w:p w:rsidR="00550121" w:rsidRPr="00550121" w:rsidRDefault="00550121" w:rsidP="00550121">
                      <w:pPr>
                        <w:rPr>
                          <w:b/>
                          <w:color w:val="330B63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0E49D8" w:rsidRDefault="000E49D8"/>
  <w:p w:rsidR="000E49D8" w:rsidRDefault="000E49D8"/>
  <w:p w:rsidR="000E49D8" w:rsidRDefault="000E49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C9F" w:rsidRDefault="0055012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530215" cy="97282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0215" cy="972820"/>
                        <a:chOff x="0" y="0"/>
                        <a:chExt cx="5530215" cy="97282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6248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Text Box 1"/>
                      <wps:cNvSpPr txBox="1"/>
                      <wps:spPr>
                        <a:xfrm>
                          <a:off x="1552575" y="285750"/>
                          <a:ext cx="3977640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0121" w:rsidRPr="00550121" w:rsidRDefault="00550121" w:rsidP="00550121">
                            <w:pPr>
                              <w:pStyle w:val="Header"/>
                              <w:jc w:val="center"/>
                              <w:rPr>
                                <w:b/>
                                <w:noProof/>
                                <w:color w:val="330B63"/>
                                <w:sz w:val="2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121">
                              <w:rPr>
                                <w:b/>
                                <w:noProof/>
                                <w:color w:val="330B63"/>
                                <w:sz w:val="2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Công ty cổ phần truyền thông và dịch vụ ELUNE Việt Nam</w:t>
                            </w:r>
                          </w:p>
                          <w:p w:rsidR="00550121" w:rsidRPr="00550121" w:rsidRDefault="00550121">
                            <w:pPr>
                              <w:rPr>
                                <w:b/>
                                <w:color w:val="330B63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" o:spid="_x0000_s1032" style="position:absolute;margin-left:0;margin-top:0;width:435.45pt;height:76.6pt;z-index:251660288" coordsize="55302,97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33" type="#_x0000_t75" style="position:absolute;width:16383;height:6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7HyHBAAAA2gAAAA8AAABkcnMvZG93bnJldi54bWxEj0FrwkAUhO8F/8PyBG91k4CtpK5SBUHQ&#10;S6N4fmRfs6HZtyG7JvHfuwXB4zAz3zCrzWgb0VPna8cK0nkCgrh0uuZKweW8f1+C8AFZY+OYFNzJ&#10;w2Y9eVthrt3AP9QXoRIRwj5HBSaENpfSl4Ys+rlriaP36zqLIcqukrrDIcJtI7Mk+ZAWa44LBlva&#10;GSr/iptV0Bx9ukw/W3NahD7buuvJFYNXajYdv79ABBrDK/xsH7SCDP6vxBsg1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B7HyH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15525;top:2857;width:39777;height:6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<v:textbox style="mso-fit-shape-to-text:t">
                  <w:txbxContent>
                    <w:p w:rsidR="00550121" w:rsidRPr="00550121" w:rsidRDefault="00550121" w:rsidP="00550121">
                      <w:pPr>
                        <w:pStyle w:val="Header"/>
                        <w:jc w:val="center"/>
                        <w:rPr>
                          <w:b/>
                          <w:noProof/>
                          <w:color w:val="330B63"/>
                          <w:sz w:val="2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121">
                        <w:rPr>
                          <w:b/>
                          <w:noProof/>
                          <w:color w:val="330B63"/>
                          <w:sz w:val="2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Công ty cổ phần truyền thông và dịch vụ ELUNE Việt Nam</w:t>
                      </w:r>
                    </w:p>
                    <w:p w:rsidR="00550121" w:rsidRPr="00550121" w:rsidRDefault="00550121">
                      <w:pPr>
                        <w:rPr>
                          <w:b/>
                          <w:color w:val="330B63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6E80D5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A021A53"/>
    <w:multiLevelType w:val="hybridMultilevel"/>
    <w:tmpl w:val="48AE873E"/>
    <w:lvl w:ilvl="0" w:tplc="30DA72C0">
      <w:start w:val="1"/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233CE5"/>
    <w:multiLevelType w:val="hybridMultilevel"/>
    <w:tmpl w:val="D7602D7C"/>
    <w:lvl w:ilvl="0" w:tplc="30DA72C0">
      <w:start w:val="1"/>
      <w:numFmt w:val="bullet"/>
      <w:lvlText w:val="-"/>
      <w:lvlJc w:val="left"/>
      <w:pPr>
        <w:ind w:left="216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A62FB8"/>
    <w:multiLevelType w:val="hybridMultilevel"/>
    <w:tmpl w:val="13DEA070"/>
    <w:lvl w:ilvl="0" w:tplc="2D44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F33F7"/>
    <w:multiLevelType w:val="hybridMultilevel"/>
    <w:tmpl w:val="7518B442"/>
    <w:lvl w:ilvl="0" w:tplc="2D44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22532"/>
    <w:multiLevelType w:val="hybridMultilevel"/>
    <w:tmpl w:val="72B8904E"/>
    <w:lvl w:ilvl="0" w:tplc="2D44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66A64"/>
    <w:multiLevelType w:val="hybridMultilevel"/>
    <w:tmpl w:val="72B8904E"/>
    <w:lvl w:ilvl="0" w:tplc="2D44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9F"/>
    <w:rsid w:val="00084951"/>
    <w:rsid w:val="000E49D8"/>
    <w:rsid w:val="002163EE"/>
    <w:rsid w:val="003806E6"/>
    <w:rsid w:val="003D09FD"/>
    <w:rsid w:val="00550121"/>
    <w:rsid w:val="005F1809"/>
    <w:rsid w:val="006704D8"/>
    <w:rsid w:val="00743ED5"/>
    <w:rsid w:val="00755C0F"/>
    <w:rsid w:val="00756A71"/>
    <w:rsid w:val="007E48D4"/>
    <w:rsid w:val="009A75CC"/>
    <w:rsid w:val="00C149F3"/>
    <w:rsid w:val="00D112F5"/>
    <w:rsid w:val="00D50975"/>
    <w:rsid w:val="00E40C9F"/>
    <w:rsid w:val="00E6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3A582-FA3F-4630-89DD-4AE0CC49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71"/>
    <w:rPr>
      <w:sz w:val="26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6A71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6A7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604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756A71"/>
    <w:rPr>
      <w:rFonts w:asciiTheme="majorHAnsi" w:eastAsiaTheme="majorEastAsia" w:hAnsiTheme="majorHAnsi" w:cstheme="majorBidi"/>
      <w:color w:val="00A0B8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56A71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E60461"/>
    <w:rPr>
      <w:rFonts w:asciiTheme="majorHAnsi" w:eastAsiaTheme="majorEastAsia" w:hAnsiTheme="majorHAnsi" w:cstheme="majorBidi"/>
      <w:color w:val="00A0B8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E6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2A534C81674648BBC47ACB25D56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15B13-077A-44FD-B444-2D92551AF2E3}"/>
      </w:docPartPr>
      <w:docPartBody>
        <w:p w:rsidR="00543630" w:rsidRDefault="00BD49B1">
          <w:pPr>
            <w:pStyle w:val="512A534C81674648BBC47ACB25D56A07"/>
          </w:pPr>
          <w:r>
            <w:t>[Name]</w:t>
          </w:r>
        </w:p>
      </w:docPartBody>
    </w:docPart>
    <w:docPart>
      <w:docPartPr>
        <w:name w:val="47F07EF93F6245F88B9E25D42467C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4DF62-FC6F-4FFC-A978-1193CBF005D1}"/>
      </w:docPartPr>
      <w:docPartBody>
        <w:p w:rsidR="00543630" w:rsidRDefault="00BD49B1">
          <w:pPr>
            <w:pStyle w:val="47F07EF93F6245F88B9E25D42467C74E"/>
          </w:pPr>
          <w:r>
            <w:t>[Course Title]</w:t>
          </w:r>
        </w:p>
      </w:docPartBody>
    </w:docPart>
    <w:docPart>
      <w:docPartPr>
        <w:name w:val="5253F728883C4EFFB85BBBD82E3A3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01CBC-B536-485D-A7FC-95C249EE8435}"/>
      </w:docPartPr>
      <w:docPartBody>
        <w:p w:rsidR="00543630" w:rsidRDefault="00BD49B1">
          <w:pPr>
            <w:pStyle w:val="5253F728883C4EFFB85BBBD82E3A308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91"/>
    <w:rsid w:val="00395D32"/>
    <w:rsid w:val="00543630"/>
    <w:rsid w:val="00AF7C91"/>
    <w:rsid w:val="00B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eastAsia="en-US"/>
    </w:rPr>
  </w:style>
  <w:style w:type="paragraph" w:customStyle="1" w:styleId="7CC596B81A044B0FB5BE4A0DB32C75CC">
    <w:name w:val="7CC596B81A044B0FB5BE4A0DB32C75CC"/>
  </w:style>
  <w:style w:type="paragraph" w:customStyle="1" w:styleId="512A534C81674648BBC47ACB25D56A07">
    <w:name w:val="512A534C81674648BBC47ACB25D56A07"/>
  </w:style>
  <w:style w:type="paragraph" w:customStyle="1" w:styleId="47F07EF93F6245F88B9E25D42467C74E">
    <w:name w:val="47F07EF93F6245F88B9E25D42467C74E"/>
  </w:style>
  <w:style w:type="paragraph" w:customStyle="1" w:styleId="5253F728883C4EFFB85BBBD82E3A308C">
    <w:name w:val="5253F728883C4EFFB85BBBD82E3A308C"/>
  </w:style>
  <w:style w:type="character" w:styleId="PlaceholderText">
    <w:name w:val="Placeholder Text"/>
    <w:basedOn w:val="DefaultParagraphFont"/>
    <w:uiPriority w:val="99"/>
    <w:semiHidden/>
    <w:rsid w:val="00AF7C91"/>
    <w:rPr>
      <w:color w:val="808080"/>
    </w:rPr>
  </w:style>
  <w:style w:type="paragraph" w:customStyle="1" w:styleId="950B464AF5DC4922985CAEFBD5D4D5A1">
    <w:name w:val="950B464AF5DC4922985CAEFBD5D4D5A1"/>
    <w:rsid w:val="00AF7C91"/>
  </w:style>
  <w:style w:type="paragraph" w:customStyle="1" w:styleId="EE40670205BD41148FBB38F1C1451173">
    <w:name w:val="EE40670205BD41148FBB38F1C1451173"/>
    <w:rsid w:val="00AF7C91"/>
  </w:style>
  <w:style w:type="paragraph" w:customStyle="1" w:styleId="45BEC13E24274B63935B663500BAA85A">
    <w:name w:val="45BEC13E24274B63935B663500BAA85A"/>
    <w:rsid w:val="00AF7C91"/>
  </w:style>
  <w:style w:type="paragraph" w:customStyle="1" w:styleId="8F3624A3E8DD4247AF3715671DF25F0F">
    <w:name w:val="8F3624A3E8DD4247AF3715671DF25F0F"/>
    <w:rsid w:val="00AF7C91"/>
  </w:style>
  <w:style w:type="paragraph" w:customStyle="1" w:styleId="3E72B94CDBB7454490A69BA99B78AC65">
    <w:name w:val="3E72B94CDBB7454490A69BA99B78AC65"/>
    <w:rsid w:val="00AF7C91"/>
  </w:style>
  <w:style w:type="paragraph" w:customStyle="1" w:styleId="1FBCB41C35C64E5DAFAC1FDE66798057">
    <w:name w:val="1FBCB41C35C64E5DAFAC1FDE66798057"/>
    <w:rsid w:val="00AF7C91"/>
  </w:style>
  <w:style w:type="paragraph" w:customStyle="1" w:styleId="289B5DBFD6934A559D591A0115FD0F72">
    <w:name w:val="289B5DBFD6934A559D591A0115FD0F72"/>
    <w:rsid w:val="00AF7C91"/>
  </w:style>
  <w:style w:type="paragraph" w:customStyle="1" w:styleId="905DC2283AE145B480F27F0A78B96792">
    <w:name w:val="905DC2283AE145B480F27F0A78B96792"/>
    <w:rsid w:val="00AF7C91"/>
  </w:style>
  <w:style w:type="paragraph" w:customStyle="1" w:styleId="110B9A80E89C45A88681AFAF33537932">
    <w:name w:val="110B9A80E89C45A88681AFAF33537932"/>
    <w:rsid w:val="00AF7C91"/>
  </w:style>
  <w:style w:type="paragraph" w:customStyle="1" w:styleId="FDA962F3C761481389D5E9723CA9824C">
    <w:name w:val="FDA962F3C761481389D5E9723CA9824C"/>
    <w:rsid w:val="00AF7C91"/>
  </w:style>
  <w:style w:type="paragraph" w:customStyle="1" w:styleId="89FE9873FA28425BB6205353C0BA852F">
    <w:name w:val="89FE9873FA28425BB6205353C0BA852F"/>
    <w:rsid w:val="00AF7C91"/>
  </w:style>
  <w:style w:type="paragraph" w:customStyle="1" w:styleId="014A311D031741DEBB0CD0FB8C9BC34E">
    <w:name w:val="014A311D031741DEBB0CD0FB8C9BC34E"/>
    <w:rsid w:val="00AF7C91"/>
  </w:style>
  <w:style w:type="paragraph" w:customStyle="1" w:styleId="E4F1657D8DC84072B136ED0379BB3FC9">
    <w:name w:val="E4F1657D8DC84072B136ED0379BB3FC9"/>
    <w:rsid w:val="00AF7C91"/>
  </w:style>
  <w:style w:type="paragraph" w:customStyle="1" w:styleId="55B19C22A22042828025F6C8E007507F">
    <w:name w:val="55B19C22A22042828025F6C8E007507F"/>
    <w:rsid w:val="00AF7C91"/>
  </w:style>
  <w:style w:type="paragraph" w:customStyle="1" w:styleId="A0FAA387AA444EC49316D4C39ACF6E8E">
    <w:name w:val="A0FAA387AA444EC49316D4C39ACF6E8E"/>
    <w:rsid w:val="00AF7C91"/>
  </w:style>
  <w:style w:type="paragraph" w:customStyle="1" w:styleId="8122163BAF934A6C9FEE1BBA874F36EB">
    <w:name w:val="8122163BAF934A6C9FEE1BBA874F36EB"/>
    <w:rsid w:val="00AF7C91"/>
  </w:style>
  <w:style w:type="paragraph" w:customStyle="1" w:styleId="AB4B3445CC564865A1C73B6824C35851">
    <w:name w:val="AB4B3445CC564865A1C73B6824C35851"/>
    <w:rsid w:val="00AF7C91"/>
  </w:style>
  <w:style w:type="paragraph" w:customStyle="1" w:styleId="3F82A8BB55CC464DBD616C8A064E4FC7">
    <w:name w:val="3F82A8BB55CC464DBD616C8A064E4FC7"/>
    <w:rsid w:val="00AF7C91"/>
  </w:style>
  <w:style w:type="paragraph" w:customStyle="1" w:styleId="D3D60389745D4F6E88A60A32F4276027">
    <w:name w:val="D3D60389745D4F6E88A60A32F4276027"/>
    <w:rsid w:val="00AF7C91"/>
  </w:style>
  <w:style w:type="paragraph" w:customStyle="1" w:styleId="D03D6EA22A1047C8BF99DE1368EA5498">
    <w:name w:val="D03D6EA22A1047C8BF99DE1368EA5498"/>
    <w:rsid w:val="00AF7C91"/>
  </w:style>
  <w:style w:type="paragraph" w:customStyle="1" w:styleId="5D725214D24347FEACD953E524B85A1D">
    <w:name w:val="5D725214D24347FEACD953E524B85A1D"/>
    <w:rsid w:val="00AF7C91"/>
  </w:style>
  <w:style w:type="paragraph" w:customStyle="1" w:styleId="6470E8A8CB914182B539E8634E3EE4B0">
    <w:name w:val="6470E8A8CB914182B539E8634E3EE4B0"/>
    <w:rsid w:val="00AF7C91"/>
  </w:style>
  <w:style w:type="paragraph" w:customStyle="1" w:styleId="523FD75AA8FE42EE8766F9AE47A1DAD1">
    <w:name w:val="523FD75AA8FE42EE8766F9AE47A1DAD1"/>
    <w:rsid w:val="00AF7C91"/>
  </w:style>
  <w:style w:type="paragraph" w:customStyle="1" w:styleId="164127E222D249CEA2D054F20DB2374E">
    <w:name w:val="164127E222D249CEA2D054F20DB2374E"/>
    <w:rsid w:val="00AF7C91"/>
  </w:style>
  <w:style w:type="paragraph" w:customStyle="1" w:styleId="0FED50979FAF4D8FA3164D21DE588BD2">
    <w:name w:val="0FED50979FAF4D8FA3164D21DE588BD2"/>
    <w:rsid w:val="00AF7C91"/>
  </w:style>
  <w:style w:type="paragraph" w:customStyle="1" w:styleId="7568B9BD83F94833BB9219210A7994EA">
    <w:name w:val="7568B9BD83F94833BB9219210A7994EA"/>
    <w:rsid w:val="00AF7C91"/>
  </w:style>
  <w:style w:type="paragraph" w:customStyle="1" w:styleId="B92A6D0DBAD8471AABE5D4B3037A1629">
    <w:name w:val="B92A6D0DBAD8471AABE5D4B3037A1629"/>
    <w:rsid w:val="00AF7C91"/>
  </w:style>
  <w:style w:type="paragraph" w:customStyle="1" w:styleId="87311D5044FC4BA7B65F6BC0FB3AB11D">
    <w:name w:val="87311D5044FC4BA7B65F6BC0FB3AB11D"/>
    <w:rsid w:val="00AF7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2013-12-26T00:00:00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F9D25-B63A-4F18-994C-E2F0DD04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71</TotalTime>
  <Pages>7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báo cáo</vt:lpstr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báo cáo</dc:title>
  <dc:subject>bAN KỸ THUẬT </dc:subject>
  <dc:creator>Bùi Đức Hạnh</dc:creator>
  <cp:keywords>Hà Nội</cp:keywords>
  <cp:lastModifiedBy>admin</cp:lastModifiedBy>
  <cp:revision>7</cp:revision>
  <dcterms:created xsi:type="dcterms:W3CDTF">2013-12-26T10:11:00Z</dcterms:created>
  <dcterms:modified xsi:type="dcterms:W3CDTF">2013-12-26T11:38:00Z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